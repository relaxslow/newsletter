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D6" w:rsidRDefault="000D5A13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DID YOU KNOW?</w:t>
      </w:r>
    </w:p>
    <w:p w:rsidR="000D5A13" w:rsidRDefault="00E2679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*In 2016, opioid related deaths took the lives of 11 people a day in Ohio.</w:t>
      </w:r>
    </w:p>
    <w:p w:rsidR="00E2679C" w:rsidRDefault="00E2679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* </w:t>
      </w:r>
      <w:r w:rsidR="0080716B">
        <w:rPr>
          <w:rFonts w:ascii="Arial Narrow" w:hAnsi="Arial Narrow"/>
          <w:b/>
          <w:sz w:val="32"/>
          <w:szCs w:val="32"/>
        </w:rPr>
        <w:t>Nationally, a</w:t>
      </w:r>
      <w:bookmarkStart w:id="0" w:name="_GoBack"/>
      <w:bookmarkEnd w:id="0"/>
      <w:r>
        <w:rPr>
          <w:rFonts w:ascii="Arial Narrow" w:hAnsi="Arial Narrow"/>
          <w:b/>
          <w:sz w:val="32"/>
          <w:szCs w:val="32"/>
        </w:rPr>
        <w:t xml:space="preserve">bout </w:t>
      </w:r>
      <w:r w:rsidRPr="00E2679C">
        <w:rPr>
          <w:rFonts w:ascii="Arial Narrow" w:hAnsi="Arial Narrow"/>
          <w:b/>
          <w:sz w:val="32"/>
          <w:szCs w:val="32"/>
        </w:rPr>
        <w:t>20 percent of teens say they have taken a prescription drug without having a</w:t>
      </w:r>
      <w:r w:rsidRPr="00E2679C">
        <w:rPr>
          <w:rFonts w:ascii="Arial Narrow" w:hAnsi="Arial Narrow"/>
          <w:b/>
          <w:sz w:val="32"/>
          <w:szCs w:val="32"/>
        </w:rPr>
        <w:t xml:space="preserve"> prescription for it themselves.</w:t>
      </w:r>
    </w:p>
    <w:p w:rsidR="0080716B" w:rsidRDefault="00E2679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*Teens who learn about the risks of drugs from their parents are 50% less likely to use.</w:t>
      </w:r>
    </w:p>
    <w:p w:rsidR="0080716B" w:rsidRDefault="0080716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*In past 30 days, 90.3% of Wood County Youth in grades 5-12, have NOT used alcohol, tobacco, or other drugs! </w:t>
      </w:r>
    </w:p>
    <w:p w:rsidR="0080716B" w:rsidRDefault="0080716B">
      <w:pPr>
        <w:rPr>
          <w:rFonts w:ascii="Arial Narrow" w:hAnsi="Arial Narrow"/>
          <w:b/>
          <w:sz w:val="32"/>
          <w:szCs w:val="32"/>
        </w:rPr>
      </w:pPr>
    </w:p>
    <w:p w:rsidR="00E2679C" w:rsidRPr="00B106D6" w:rsidRDefault="0080716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Your community is working hard to be drug-free!  To learn more interesting facts like these sign-up for our FREE newsletter or visit our website at </w:t>
      </w:r>
      <w:hyperlink r:id="rId5" w:history="1">
        <w:r w:rsidRPr="0080716B">
          <w:rPr>
            <w:rStyle w:val="Hyperlink"/>
            <w:rFonts w:ascii="Arial Narrow" w:hAnsi="Arial Narrow"/>
            <w:b/>
            <w:sz w:val="32"/>
            <w:szCs w:val="32"/>
          </w:rPr>
          <w:t>wcprevention.org</w:t>
        </w:r>
      </w:hyperlink>
      <w:r w:rsidR="00E2679C">
        <w:rPr>
          <w:rFonts w:ascii="Arial Narrow" w:hAnsi="Arial Narrow"/>
          <w:b/>
          <w:sz w:val="32"/>
          <w:szCs w:val="32"/>
        </w:rPr>
        <w:t xml:space="preserve"> </w:t>
      </w:r>
    </w:p>
    <w:sectPr w:rsidR="00E2679C" w:rsidRPr="00B1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D6"/>
    <w:rsid w:val="000D5A13"/>
    <w:rsid w:val="0080716B"/>
    <w:rsid w:val="00B106D6"/>
    <w:rsid w:val="00E2679C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B0F"/>
  <w15:chartTrackingRefBased/>
  <w15:docId w15:val="{E489FECC-891A-4537-AA35-4F972F84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7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wcpreven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AAA1-5AAE-4809-9143-C4A51D78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735B4810</Template>
  <TotalTime>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Karna</dc:creator>
  <cp:keywords/>
  <dc:description/>
  <cp:lastModifiedBy>Milan Karna</cp:lastModifiedBy>
  <cp:revision>1</cp:revision>
  <cp:lastPrinted>2017-08-22T12:53:00Z</cp:lastPrinted>
  <dcterms:created xsi:type="dcterms:W3CDTF">2017-08-22T12:51:00Z</dcterms:created>
  <dcterms:modified xsi:type="dcterms:W3CDTF">2017-08-22T13:28:00Z</dcterms:modified>
</cp:coreProperties>
</file>